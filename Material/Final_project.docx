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791C1" w14:textId="77777777" w:rsidR="00235FF3" w:rsidRPr="00072E2C" w:rsidRDefault="00235FF3" w:rsidP="00953920">
      <w:pPr>
        <w:pStyle w:val="QATemplateHeading3"/>
        <w:rPr>
          <w:rFonts w:ascii="Arial" w:hAnsi="Arial"/>
        </w:rPr>
      </w:pPr>
      <w:r w:rsidRPr="00072E2C">
        <w:rPr>
          <w:rFonts w:ascii="Arial" w:hAnsi="Arial"/>
        </w:rPr>
        <w:t>Contents</w:t>
      </w:r>
    </w:p>
    <w:p w14:paraId="61FD50F9" w14:textId="4C756F06" w:rsidR="001A11C9" w:rsidRPr="00072E2C" w:rsidRDefault="00770ADF">
      <w:pPr>
        <w:pStyle w:val="TOC1"/>
        <w:tabs>
          <w:tab w:val="right" w:leader="dot" w:pos="9344"/>
        </w:tabs>
        <w:rPr>
          <w:rFonts w:ascii="Arial" w:eastAsiaTheme="minorEastAsia" w:hAnsi="Arial"/>
          <w:noProof/>
          <w:color w:val="auto"/>
          <w:sz w:val="22"/>
          <w:lang w:eastAsia="en-GB"/>
        </w:rPr>
      </w:pPr>
      <w:r w:rsidRPr="00072E2C">
        <w:rPr>
          <w:rFonts w:ascii="Arial" w:hAnsi="Arial"/>
        </w:rPr>
        <w:fldChar w:fldCharType="begin"/>
      </w:r>
      <w:r w:rsidRPr="00072E2C">
        <w:rPr>
          <w:rFonts w:ascii="Arial" w:hAnsi="Arial"/>
        </w:rPr>
        <w:instrText xml:space="preserve"> TOC \h \z \t "QA Template Heading 1,1" </w:instrText>
      </w:r>
      <w:r w:rsidRPr="00072E2C">
        <w:rPr>
          <w:rFonts w:ascii="Arial" w:hAnsi="Arial"/>
        </w:rPr>
        <w:fldChar w:fldCharType="separate"/>
      </w:r>
      <w:hyperlink w:anchor="_Toc510712788" w:history="1">
        <w:r w:rsidR="001A11C9" w:rsidRPr="00072E2C">
          <w:rPr>
            <w:rStyle w:val="Hyperlink"/>
            <w:rFonts w:ascii="Arial" w:hAnsi="Arial"/>
            <w:noProof/>
          </w:rPr>
          <w:t>Final Project Briefing Document</w:t>
        </w:r>
        <w:r w:rsidR="001A11C9" w:rsidRPr="00072E2C">
          <w:rPr>
            <w:rFonts w:ascii="Arial" w:hAnsi="Arial"/>
            <w:noProof/>
            <w:webHidden/>
          </w:rPr>
          <w:tab/>
        </w:r>
        <w:r w:rsidR="001A11C9" w:rsidRPr="00072E2C">
          <w:rPr>
            <w:rFonts w:ascii="Arial" w:hAnsi="Arial"/>
            <w:noProof/>
            <w:webHidden/>
          </w:rPr>
          <w:fldChar w:fldCharType="begin"/>
        </w:r>
        <w:r w:rsidR="001A11C9" w:rsidRPr="00072E2C">
          <w:rPr>
            <w:rFonts w:ascii="Arial" w:hAnsi="Arial"/>
            <w:noProof/>
            <w:webHidden/>
          </w:rPr>
          <w:instrText xml:space="preserve"> PAGEREF _Toc510712788 \h </w:instrText>
        </w:r>
        <w:r w:rsidR="001A11C9" w:rsidRPr="00072E2C">
          <w:rPr>
            <w:rFonts w:ascii="Arial" w:hAnsi="Arial"/>
            <w:noProof/>
            <w:webHidden/>
          </w:rPr>
        </w:r>
        <w:r w:rsidR="001A11C9" w:rsidRPr="00072E2C">
          <w:rPr>
            <w:rFonts w:ascii="Arial" w:hAnsi="Arial"/>
            <w:noProof/>
            <w:webHidden/>
          </w:rPr>
          <w:fldChar w:fldCharType="separate"/>
        </w:r>
        <w:r w:rsidR="001A11C9" w:rsidRPr="00072E2C">
          <w:rPr>
            <w:rFonts w:ascii="Arial" w:hAnsi="Arial"/>
            <w:noProof/>
            <w:webHidden/>
          </w:rPr>
          <w:t>2</w:t>
        </w:r>
        <w:r w:rsidR="001A11C9" w:rsidRPr="00072E2C">
          <w:rPr>
            <w:rFonts w:ascii="Arial" w:hAnsi="Arial"/>
            <w:noProof/>
            <w:webHidden/>
          </w:rPr>
          <w:fldChar w:fldCharType="end"/>
        </w:r>
      </w:hyperlink>
    </w:p>
    <w:p w14:paraId="2E8A5A77" w14:textId="2A60E351" w:rsidR="00770ADF" w:rsidRPr="00072E2C" w:rsidRDefault="00770ADF" w:rsidP="00953920">
      <w:pPr>
        <w:pStyle w:val="QATemplateHeading3"/>
        <w:rPr>
          <w:rFonts w:ascii="Arial" w:hAnsi="Arial"/>
        </w:rPr>
      </w:pPr>
      <w:r w:rsidRPr="00072E2C">
        <w:rPr>
          <w:rFonts w:ascii="Arial" w:hAnsi="Arial"/>
        </w:rPr>
        <w:fldChar w:fldCharType="end"/>
      </w:r>
    </w:p>
    <w:p w14:paraId="0CBD6592" w14:textId="46C3B224" w:rsidR="00052AD1" w:rsidRPr="00072E2C" w:rsidRDefault="00AD6FCC" w:rsidP="00953920">
      <w:pPr>
        <w:pStyle w:val="QATemplateHeading1"/>
        <w:rPr>
          <w:rFonts w:ascii="Arial" w:hAnsi="Arial"/>
        </w:rPr>
      </w:pPr>
      <w:bookmarkStart w:id="0" w:name="_Toc510712788"/>
      <w:r w:rsidRPr="00072E2C">
        <w:rPr>
          <w:rFonts w:ascii="Arial" w:hAnsi="Arial"/>
        </w:rPr>
        <w:lastRenderedPageBreak/>
        <w:t>Final Project Briefing Document</w:t>
      </w:r>
      <w:bookmarkEnd w:id="0"/>
    </w:p>
    <w:p w14:paraId="58EE3973" w14:textId="20CB1072" w:rsidR="00F53917" w:rsidRPr="00072E2C" w:rsidRDefault="009B7CE1" w:rsidP="00953920">
      <w:pPr>
        <w:pStyle w:val="QATemplateHeading2"/>
        <w:spacing w:line="240" w:lineRule="atLeast"/>
        <w:rPr>
          <w:rFonts w:ascii="Arial" w:hAnsi="Arial"/>
        </w:rPr>
      </w:pPr>
      <w:r w:rsidRPr="00072E2C">
        <w:rPr>
          <w:rFonts w:ascii="Arial" w:hAnsi="Arial"/>
        </w:rPr>
        <w:t>Project Outline</w:t>
      </w:r>
    </w:p>
    <w:p w14:paraId="278D6155" w14:textId="31009739" w:rsidR="009B7CE1" w:rsidRPr="00072E2C" w:rsidRDefault="009B7CE1" w:rsidP="00953920">
      <w:pPr>
        <w:rPr>
          <w:rFonts w:ascii="Arial" w:hAnsi="Arial"/>
        </w:rPr>
      </w:pPr>
      <w:r w:rsidRPr="00072E2C">
        <w:rPr>
          <w:rFonts w:ascii="Arial" w:hAnsi="Arial"/>
        </w:rPr>
        <w:t xml:space="preserve">As a team, create a blog website written in PHP that uses an MVC architecture. </w:t>
      </w:r>
      <w:r w:rsidR="00210E0C" w:rsidRPr="00072E2C">
        <w:rPr>
          <w:rFonts w:ascii="Arial" w:hAnsi="Arial"/>
        </w:rPr>
        <w:t xml:space="preserve">The website should </w:t>
      </w:r>
      <w:r w:rsidR="002825CE" w:rsidRPr="00072E2C">
        <w:rPr>
          <w:rFonts w:ascii="Arial" w:hAnsi="Arial"/>
        </w:rPr>
        <w:t>function</w:t>
      </w:r>
      <w:r w:rsidR="00210E0C" w:rsidRPr="00072E2C">
        <w:rPr>
          <w:rFonts w:ascii="Arial" w:hAnsi="Arial"/>
        </w:rPr>
        <w:t xml:space="preserve"> well on </w:t>
      </w:r>
      <w:r w:rsidR="002825CE" w:rsidRPr="00072E2C">
        <w:rPr>
          <w:rFonts w:ascii="Arial" w:hAnsi="Arial"/>
        </w:rPr>
        <w:t xml:space="preserve">multiple </w:t>
      </w:r>
      <w:r w:rsidR="00210E0C" w:rsidRPr="00072E2C">
        <w:rPr>
          <w:rFonts w:ascii="Arial" w:hAnsi="Arial"/>
        </w:rPr>
        <w:t xml:space="preserve">different devices (desktop / tablet / phone). </w:t>
      </w:r>
      <w:r w:rsidRPr="00072E2C">
        <w:rPr>
          <w:rFonts w:ascii="Arial" w:hAnsi="Arial"/>
        </w:rPr>
        <w:t>Where relevant, include JavaScript and AJAX function</w:t>
      </w:r>
      <w:bookmarkStart w:id="1" w:name="_GoBack"/>
      <w:bookmarkEnd w:id="1"/>
      <w:r w:rsidRPr="00072E2C">
        <w:rPr>
          <w:rFonts w:ascii="Arial" w:hAnsi="Arial"/>
        </w:rPr>
        <w:t>ality.</w:t>
      </w:r>
    </w:p>
    <w:p w14:paraId="0D0BAE76" w14:textId="20A9D6E7" w:rsidR="009B7CE1" w:rsidRPr="00072E2C" w:rsidRDefault="009B7CE1" w:rsidP="00953920">
      <w:pPr>
        <w:rPr>
          <w:rFonts w:ascii="Arial" w:hAnsi="Arial"/>
        </w:rPr>
      </w:pPr>
      <w:r w:rsidRPr="00072E2C">
        <w:rPr>
          <w:rFonts w:ascii="Arial" w:hAnsi="Arial"/>
          <w:color w:val="005AAB"/>
          <w:sz w:val="36"/>
        </w:rPr>
        <w:t>Technical Specifications</w:t>
      </w:r>
    </w:p>
    <w:p w14:paraId="08994A50" w14:textId="36139C2A" w:rsidR="009B7CE1" w:rsidRPr="00072E2C" w:rsidRDefault="009B7CE1" w:rsidP="00953920">
      <w:pPr>
        <w:rPr>
          <w:rFonts w:ascii="Arial" w:hAnsi="Arial"/>
        </w:rPr>
      </w:pPr>
      <w:r w:rsidRPr="00072E2C">
        <w:rPr>
          <w:rFonts w:ascii="Arial" w:hAnsi="Arial"/>
        </w:rPr>
        <w:t>Demonstrate what you have learnt throughout the program, including:</w:t>
      </w:r>
    </w:p>
    <w:p w14:paraId="295AB753" w14:textId="11A3531D" w:rsidR="009B7CE1" w:rsidRPr="00072E2C" w:rsidRDefault="009B7CE1" w:rsidP="009B7CE1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>Extensive use of the PHP language</w:t>
      </w:r>
    </w:p>
    <w:p w14:paraId="3B9A17BB" w14:textId="7D05D655" w:rsidR="00E1368A" w:rsidRPr="00072E2C" w:rsidRDefault="009B7CE1" w:rsidP="009B7CE1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>Strict and consistent coding standards</w:t>
      </w:r>
    </w:p>
    <w:p w14:paraId="49017674" w14:textId="671E2F6A" w:rsidR="009B7CE1" w:rsidRPr="00072E2C" w:rsidRDefault="009B7CE1" w:rsidP="009B7CE1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 xml:space="preserve">The </w:t>
      </w:r>
      <w:r w:rsidR="005732FE" w:rsidRPr="00072E2C">
        <w:rPr>
          <w:rFonts w:ascii="Arial" w:hAnsi="Arial"/>
        </w:rPr>
        <w:t>MVC</w:t>
      </w:r>
      <w:r w:rsidRPr="00072E2C">
        <w:rPr>
          <w:rFonts w:ascii="Arial" w:hAnsi="Arial"/>
        </w:rPr>
        <w:t xml:space="preserve"> architectural pattern</w:t>
      </w:r>
    </w:p>
    <w:p w14:paraId="4853229B" w14:textId="5CD4A0E2" w:rsidR="005732FE" w:rsidRPr="00072E2C" w:rsidRDefault="009B7CE1" w:rsidP="009B7CE1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>Appropriate use of object-oriented programming</w:t>
      </w:r>
    </w:p>
    <w:p w14:paraId="28482002" w14:textId="77777777" w:rsidR="00737C59" w:rsidRPr="00072E2C" w:rsidRDefault="00737C59" w:rsidP="00737C59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>Structured exception handling</w:t>
      </w:r>
    </w:p>
    <w:p w14:paraId="3C31DDB8" w14:textId="1186AC64" w:rsidR="005732FE" w:rsidRPr="00072E2C" w:rsidRDefault="009B7CE1" w:rsidP="009B7CE1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>Database design</w:t>
      </w:r>
      <w:r w:rsidR="00737C59" w:rsidRPr="00072E2C">
        <w:rPr>
          <w:rFonts w:ascii="Arial" w:hAnsi="Arial"/>
        </w:rPr>
        <w:t xml:space="preserve"> skills</w:t>
      </w:r>
    </w:p>
    <w:p w14:paraId="26F13B21" w14:textId="77AF3B18" w:rsidR="009B7CE1" w:rsidRPr="00072E2C" w:rsidRDefault="009B7CE1" w:rsidP="009B7CE1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>The PDO library</w:t>
      </w:r>
    </w:p>
    <w:p w14:paraId="187AFD0F" w14:textId="151D3543" w:rsidR="00925FA5" w:rsidRPr="00072E2C" w:rsidRDefault="00925FA5" w:rsidP="009B7CE1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>Use GIT / GitHub for version control</w:t>
      </w:r>
    </w:p>
    <w:p w14:paraId="1C910A0F" w14:textId="7646B65D" w:rsidR="00210E0C" w:rsidRPr="00072E2C" w:rsidRDefault="00210E0C" w:rsidP="009B7CE1">
      <w:pPr>
        <w:pStyle w:val="QATemplateBullet"/>
        <w:rPr>
          <w:rFonts w:ascii="Arial" w:hAnsi="Arial"/>
        </w:rPr>
      </w:pPr>
      <w:r w:rsidRPr="00072E2C">
        <w:rPr>
          <w:rFonts w:ascii="Arial" w:hAnsi="Arial"/>
        </w:rPr>
        <w:t>JavaScript and AJAX</w:t>
      </w:r>
    </w:p>
    <w:p w14:paraId="2B317BAE" w14:textId="4D4A8CEF" w:rsidR="009B7CE1" w:rsidRPr="00072E2C" w:rsidRDefault="009B7CE1" w:rsidP="009B7CE1">
      <w:pPr>
        <w:pStyle w:val="QATemplateBodyCopy"/>
        <w:rPr>
          <w:rFonts w:ascii="Arial" w:hAnsi="Arial"/>
        </w:rPr>
      </w:pPr>
      <w:r w:rsidRPr="00072E2C">
        <w:rPr>
          <w:rFonts w:ascii="Arial" w:hAnsi="Arial"/>
        </w:rPr>
        <w:t xml:space="preserve">You are </w:t>
      </w:r>
      <w:r w:rsidRPr="00072E2C">
        <w:rPr>
          <w:rFonts w:ascii="Arial" w:hAnsi="Arial"/>
          <w:i/>
        </w:rPr>
        <w:t>not</w:t>
      </w:r>
      <w:r w:rsidRPr="00072E2C">
        <w:rPr>
          <w:rFonts w:ascii="Arial" w:hAnsi="Arial"/>
        </w:rPr>
        <w:t xml:space="preserve"> permitted to use any PHP MVC Frameworks, such as Laravel.</w:t>
      </w:r>
    </w:p>
    <w:p w14:paraId="7FFB86B4" w14:textId="18E2422D" w:rsidR="009B7CE1" w:rsidRPr="00072E2C" w:rsidRDefault="009B7CE1" w:rsidP="009B7CE1">
      <w:pPr>
        <w:rPr>
          <w:rFonts w:ascii="Arial" w:hAnsi="Arial"/>
        </w:rPr>
      </w:pPr>
      <w:r w:rsidRPr="00072E2C">
        <w:rPr>
          <w:rFonts w:ascii="Arial" w:hAnsi="Arial"/>
          <w:color w:val="005AAB"/>
          <w:sz w:val="36"/>
        </w:rPr>
        <w:t>Project Specifications</w:t>
      </w:r>
    </w:p>
    <w:p w14:paraId="21F14689" w14:textId="79C4801A" w:rsidR="002B643C" w:rsidRPr="00072E2C" w:rsidRDefault="002B643C" w:rsidP="002B643C">
      <w:pPr>
        <w:pStyle w:val="QATemplateBodyCopy"/>
        <w:spacing w:line="240" w:lineRule="atLeast"/>
        <w:rPr>
          <w:rFonts w:ascii="Arial" w:hAnsi="Arial"/>
        </w:rPr>
      </w:pPr>
      <w:r w:rsidRPr="00072E2C">
        <w:rPr>
          <w:rFonts w:ascii="Arial" w:hAnsi="Arial"/>
        </w:rPr>
        <w:t xml:space="preserve">Throughout this project your team should utilise Agile practices. You should </w:t>
      </w:r>
      <w:r w:rsidR="00925FA5" w:rsidRPr="00072E2C">
        <w:rPr>
          <w:rFonts w:ascii="Arial" w:hAnsi="Arial"/>
        </w:rPr>
        <w:t>assign a Scrum Master for the duration of the project</w:t>
      </w:r>
      <w:r w:rsidRPr="00072E2C">
        <w:rPr>
          <w:rFonts w:ascii="Arial" w:hAnsi="Arial"/>
        </w:rPr>
        <w:t xml:space="preserve"> </w:t>
      </w:r>
      <w:r w:rsidR="00925FA5" w:rsidRPr="00072E2C">
        <w:rPr>
          <w:rFonts w:ascii="Arial" w:hAnsi="Arial"/>
        </w:rPr>
        <w:t xml:space="preserve">and plan </w:t>
      </w:r>
      <w:r w:rsidRPr="00072E2C">
        <w:rPr>
          <w:rFonts w:ascii="Arial" w:hAnsi="Arial"/>
        </w:rPr>
        <w:t xml:space="preserve">the number and duration of </w:t>
      </w:r>
      <w:r w:rsidR="00087B58" w:rsidRPr="00072E2C">
        <w:rPr>
          <w:rFonts w:ascii="Arial" w:hAnsi="Arial"/>
        </w:rPr>
        <w:t xml:space="preserve">your </w:t>
      </w:r>
      <w:r w:rsidRPr="00072E2C">
        <w:rPr>
          <w:rFonts w:ascii="Arial" w:hAnsi="Arial"/>
        </w:rPr>
        <w:t>sprints</w:t>
      </w:r>
      <w:r w:rsidR="00925FA5" w:rsidRPr="00072E2C">
        <w:rPr>
          <w:rFonts w:ascii="Arial" w:hAnsi="Arial"/>
        </w:rPr>
        <w:t xml:space="preserve">. You must </w:t>
      </w:r>
      <w:r w:rsidRPr="00072E2C">
        <w:rPr>
          <w:rFonts w:ascii="Arial" w:hAnsi="Arial"/>
        </w:rPr>
        <w:t>conduct rituals such as stand-ups, reviews and retrospectives.</w:t>
      </w:r>
    </w:p>
    <w:p w14:paraId="189164B7" w14:textId="6525D8D3" w:rsidR="00925FA5" w:rsidRPr="00072E2C" w:rsidRDefault="00925FA5" w:rsidP="002B643C">
      <w:pPr>
        <w:pStyle w:val="QATemplateBodyCopy"/>
        <w:spacing w:line="240" w:lineRule="atLeast"/>
        <w:rPr>
          <w:rFonts w:ascii="Arial" w:hAnsi="Arial"/>
        </w:rPr>
      </w:pPr>
      <w:r w:rsidRPr="00072E2C">
        <w:rPr>
          <w:rFonts w:ascii="Arial" w:hAnsi="Arial"/>
        </w:rPr>
        <w:t>Throughout the project you will showcase your weekly progress to your instructor during your 30-minute hangout sessions. You will discuss the outcomes of your reviews and retrospectives with your instructor, including any action points identified during these rituals. Your instructor will act as both a technical advisor and the product owner.</w:t>
      </w:r>
    </w:p>
    <w:p w14:paraId="77FBFAC1" w14:textId="7C8F5620" w:rsidR="00925FA5" w:rsidRPr="00072E2C" w:rsidRDefault="00925FA5" w:rsidP="002B643C">
      <w:pPr>
        <w:pStyle w:val="QATemplateBodyCopy"/>
        <w:spacing w:line="240" w:lineRule="atLeast"/>
        <w:rPr>
          <w:rFonts w:ascii="Arial" w:hAnsi="Arial"/>
        </w:rPr>
      </w:pPr>
      <w:r w:rsidRPr="00072E2C">
        <w:rPr>
          <w:rFonts w:ascii="Arial" w:hAnsi="Arial"/>
        </w:rPr>
        <w:t xml:space="preserve">During the last training session (week 15) you will showcase your application to your cohort and other invited guests. You should create a demonstration of your product as well as a short slide-deck detailing your team’s journey. </w:t>
      </w:r>
      <w:r w:rsidR="00A8469C" w:rsidRPr="00072E2C">
        <w:rPr>
          <w:rFonts w:ascii="Arial" w:hAnsi="Arial"/>
        </w:rPr>
        <w:t>The presentation should take 20 minutes plus extra time for audience questions.</w:t>
      </w:r>
    </w:p>
    <w:p w14:paraId="21E8179E" w14:textId="5C555706" w:rsidR="00494B3A" w:rsidRPr="00072E2C" w:rsidRDefault="00494B3A" w:rsidP="002B643C">
      <w:pPr>
        <w:pStyle w:val="QATemplateBodyCopy"/>
        <w:spacing w:line="240" w:lineRule="atLeast"/>
        <w:rPr>
          <w:rFonts w:ascii="Arial" w:hAnsi="Arial"/>
        </w:rPr>
      </w:pPr>
      <w:r w:rsidRPr="00072E2C">
        <w:rPr>
          <w:rFonts w:ascii="Arial" w:hAnsi="Arial"/>
        </w:rPr>
        <w:t>The MVC skeleton starter code can be found at:</w:t>
      </w:r>
    </w:p>
    <w:p w14:paraId="50F8759E" w14:textId="33E048C6" w:rsidR="00494B3A" w:rsidRPr="00072E2C" w:rsidRDefault="00494B3A" w:rsidP="002B643C">
      <w:pPr>
        <w:pStyle w:val="QATemplateBodyCopy"/>
        <w:spacing w:line="240" w:lineRule="atLeast"/>
        <w:rPr>
          <w:rFonts w:ascii="Arial" w:hAnsi="Arial"/>
        </w:rPr>
      </w:pPr>
      <w:r w:rsidRPr="00072E2C">
        <w:rPr>
          <w:rFonts w:ascii="Arial" w:hAnsi="Arial"/>
        </w:rPr>
        <w:t>https://github.com/QA-Instructor/MVC-Skeleton</w:t>
      </w:r>
    </w:p>
    <w:p w14:paraId="4ADCC207" w14:textId="77777777" w:rsidR="00342164" w:rsidRPr="00072E2C" w:rsidRDefault="00342164" w:rsidP="002B643C">
      <w:pPr>
        <w:pStyle w:val="QATemplateBodyCopy"/>
        <w:spacing w:line="240" w:lineRule="atLeast"/>
        <w:rPr>
          <w:rFonts w:ascii="Arial" w:hAnsi="Arial"/>
        </w:rPr>
      </w:pPr>
    </w:p>
    <w:p w14:paraId="4B637E73" w14:textId="22DB1C63" w:rsidR="00A8469C" w:rsidRPr="00072E2C" w:rsidRDefault="00A8469C" w:rsidP="002B643C">
      <w:pPr>
        <w:pStyle w:val="QATemplateBodyCopy"/>
        <w:spacing w:line="240" w:lineRule="atLeast"/>
        <w:rPr>
          <w:rFonts w:ascii="Arial" w:hAnsi="Arial"/>
        </w:rPr>
      </w:pPr>
      <w:r w:rsidRPr="00072E2C">
        <w:rPr>
          <w:rFonts w:ascii="Arial" w:hAnsi="Arial"/>
        </w:rPr>
        <w:t>Good luck and happy coding!</w:t>
      </w:r>
    </w:p>
    <w:p w14:paraId="2EED63D6" w14:textId="77777777" w:rsidR="002825CE" w:rsidRPr="00072E2C" w:rsidRDefault="002825CE" w:rsidP="002B643C">
      <w:pPr>
        <w:pStyle w:val="QATemplateBodyCopy"/>
        <w:spacing w:line="240" w:lineRule="atLeast"/>
        <w:rPr>
          <w:rFonts w:ascii="Arial" w:hAnsi="Arial"/>
        </w:rPr>
      </w:pPr>
    </w:p>
    <w:p w14:paraId="2B2B075A" w14:textId="77777777" w:rsidR="00D20121" w:rsidRPr="00072E2C" w:rsidRDefault="00D20121" w:rsidP="00953920">
      <w:pPr>
        <w:pStyle w:val="QATemplateBodyCopy"/>
        <w:spacing w:line="240" w:lineRule="atLeast"/>
        <w:rPr>
          <w:rFonts w:ascii="Arial" w:hAnsi="Arial"/>
        </w:rPr>
      </w:pPr>
    </w:p>
    <w:p w14:paraId="0882DE8F" w14:textId="77777777" w:rsidR="00CA705F" w:rsidRPr="00072E2C" w:rsidRDefault="00CA705F" w:rsidP="00953920">
      <w:pPr>
        <w:pStyle w:val="QATemplateBodyCopy"/>
        <w:spacing w:line="240" w:lineRule="atLeast"/>
        <w:rPr>
          <w:rFonts w:ascii="Arial" w:hAnsi="Arial"/>
        </w:rPr>
      </w:pPr>
    </w:p>
    <w:p w14:paraId="1FA0C9E6" w14:textId="77777777" w:rsidR="006417F2" w:rsidRPr="00072E2C" w:rsidRDefault="006417F2" w:rsidP="00953920">
      <w:pPr>
        <w:pStyle w:val="QATemplateBodyCopy"/>
        <w:spacing w:line="240" w:lineRule="atLeast"/>
        <w:rPr>
          <w:rFonts w:ascii="Arial" w:hAnsi="Arial"/>
        </w:rPr>
      </w:pPr>
    </w:p>
    <w:p w14:paraId="766E4E00" w14:textId="77777777" w:rsidR="006417F2" w:rsidRPr="00072E2C" w:rsidRDefault="006417F2" w:rsidP="00953920">
      <w:pPr>
        <w:pStyle w:val="QATemplateBodyCopy"/>
        <w:spacing w:line="240" w:lineRule="atLeast"/>
        <w:rPr>
          <w:rFonts w:ascii="Arial" w:hAnsi="Arial"/>
        </w:rPr>
      </w:pPr>
    </w:p>
    <w:sectPr w:rsidR="006417F2" w:rsidRPr="00072E2C" w:rsidSect="00F768CD">
      <w:footerReference w:type="default" r:id="rId12"/>
      <w:pgSz w:w="11906" w:h="16838" w:code="9"/>
      <w:pgMar w:top="1134" w:right="1134" w:bottom="993" w:left="1418" w:header="454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F8DA1" w14:textId="77777777" w:rsidR="00072E2C" w:rsidRDefault="00072E2C" w:rsidP="00690DF9">
      <w:r>
        <w:separator/>
      </w:r>
    </w:p>
    <w:p w14:paraId="08992A44" w14:textId="77777777" w:rsidR="00072E2C" w:rsidRDefault="00072E2C"/>
  </w:endnote>
  <w:endnote w:type="continuationSeparator" w:id="0">
    <w:p w14:paraId="0166D110" w14:textId="77777777" w:rsidR="00072E2C" w:rsidRDefault="00072E2C" w:rsidP="00690DF9">
      <w:r>
        <w:continuationSeparator/>
      </w:r>
    </w:p>
    <w:p w14:paraId="606EF3B4" w14:textId="77777777" w:rsidR="00072E2C" w:rsidRDefault="00072E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 Light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DCDD5" w14:textId="2374145F" w:rsidR="00072E2C" w:rsidRPr="00F768CD" w:rsidRDefault="00072E2C" w:rsidP="00F768CD">
    <w:pPr>
      <w:tabs>
        <w:tab w:val="right" w:pos="9354"/>
      </w:tabs>
      <w:jc w:val="center"/>
      <w:rPr>
        <w:color w:val="808080"/>
      </w:rPr>
    </w:pPr>
    <w:r w:rsidRPr="00864E4F">
      <w:rPr>
        <w:color w:val="808080"/>
      </w:rPr>
      <w:fldChar w:fldCharType="begin"/>
    </w:r>
    <w:r w:rsidRPr="00864E4F">
      <w:rPr>
        <w:color w:val="808080"/>
      </w:rPr>
      <w:instrText xml:space="preserve"> PAGE   \* MERGEFORMAT </w:instrText>
    </w:r>
    <w:r w:rsidRPr="00864E4F">
      <w:rPr>
        <w:color w:val="808080"/>
      </w:rPr>
      <w:fldChar w:fldCharType="separate"/>
    </w:r>
    <w:r w:rsidR="00D3588D">
      <w:rPr>
        <w:noProof/>
        <w:color w:val="808080"/>
      </w:rPr>
      <w:t>2</w:t>
    </w:r>
    <w:r w:rsidRPr="00864E4F">
      <w:rPr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FF881" w14:textId="77777777" w:rsidR="00072E2C" w:rsidRDefault="00072E2C" w:rsidP="00690DF9">
      <w:r>
        <w:separator/>
      </w:r>
    </w:p>
    <w:p w14:paraId="2B1D5397" w14:textId="77777777" w:rsidR="00072E2C" w:rsidRDefault="00072E2C"/>
  </w:footnote>
  <w:footnote w:type="continuationSeparator" w:id="0">
    <w:p w14:paraId="289F1966" w14:textId="77777777" w:rsidR="00072E2C" w:rsidRDefault="00072E2C" w:rsidP="00690DF9">
      <w:r>
        <w:continuationSeparator/>
      </w:r>
    </w:p>
    <w:p w14:paraId="7A9E1FFD" w14:textId="77777777" w:rsidR="00072E2C" w:rsidRDefault="00072E2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7A1F"/>
    <w:multiLevelType w:val="hybridMultilevel"/>
    <w:tmpl w:val="7EF044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FC5B32"/>
    <w:multiLevelType w:val="hybridMultilevel"/>
    <w:tmpl w:val="881044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F61F9"/>
    <w:multiLevelType w:val="hybridMultilevel"/>
    <w:tmpl w:val="E08C20A8"/>
    <w:lvl w:ilvl="0" w:tplc="FAB0B9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8535B"/>
    <w:multiLevelType w:val="hybridMultilevel"/>
    <w:tmpl w:val="3DA0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90092"/>
    <w:multiLevelType w:val="hybridMultilevel"/>
    <w:tmpl w:val="6F384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4C7"/>
    <w:multiLevelType w:val="hybridMultilevel"/>
    <w:tmpl w:val="E8C09CCC"/>
    <w:lvl w:ilvl="0" w:tplc="EE5A7CB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857"/>
    <w:multiLevelType w:val="hybridMultilevel"/>
    <w:tmpl w:val="E3FA79AC"/>
    <w:lvl w:ilvl="0" w:tplc="2E5AB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55795"/>
    <w:multiLevelType w:val="hybridMultilevel"/>
    <w:tmpl w:val="9332793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0A27D4"/>
    <w:multiLevelType w:val="hybridMultilevel"/>
    <w:tmpl w:val="222C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27A1C"/>
    <w:multiLevelType w:val="hybridMultilevel"/>
    <w:tmpl w:val="AB14D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52B80"/>
    <w:multiLevelType w:val="multilevel"/>
    <w:tmpl w:val="1B0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1772F3"/>
    <w:multiLevelType w:val="hybridMultilevel"/>
    <w:tmpl w:val="3480A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D4DAC"/>
    <w:multiLevelType w:val="hybridMultilevel"/>
    <w:tmpl w:val="CCE4E5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16">
    <w:nsid w:val="5C1679E3"/>
    <w:multiLevelType w:val="hybridMultilevel"/>
    <w:tmpl w:val="E3FA79AC"/>
    <w:lvl w:ilvl="0" w:tplc="2E5AB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D6773"/>
    <w:multiLevelType w:val="hybridMultilevel"/>
    <w:tmpl w:val="F864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06D6A"/>
    <w:multiLevelType w:val="hybridMultilevel"/>
    <w:tmpl w:val="8FEA6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B39B4"/>
    <w:multiLevelType w:val="hybridMultilevel"/>
    <w:tmpl w:val="FAB4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E47C0C"/>
    <w:multiLevelType w:val="multilevel"/>
    <w:tmpl w:val="6EF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7A5813"/>
    <w:multiLevelType w:val="multilevel"/>
    <w:tmpl w:val="2C2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9721DB"/>
    <w:multiLevelType w:val="hybridMultilevel"/>
    <w:tmpl w:val="6D90AC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EC5BD4"/>
    <w:multiLevelType w:val="hybridMultilevel"/>
    <w:tmpl w:val="50B49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A21F8"/>
    <w:multiLevelType w:val="hybridMultilevel"/>
    <w:tmpl w:val="1F043AB2"/>
    <w:lvl w:ilvl="0" w:tplc="282096A8">
      <w:start w:val="1"/>
      <w:numFmt w:val="bullet"/>
      <w:pStyle w:val="QATemplat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B61C4A"/>
    <w:multiLevelType w:val="hybridMultilevel"/>
    <w:tmpl w:val="E82A4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436A7"/>
    <w:multiLevelType w:val="hybridMultilevel"/>
    <w:tmpl w:val="6D48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AD7CAF"/>
    <w:multiLevelType w:val="hybridMultilevel"/>
    <w:tmpl w:val="125E23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BB5B4A"/>
    <w:multiLevelType w:val="hybridMultilevel"/>
    <w:tmpl w:val="E7924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72555D"/>
    <w:multiLevelType w:val="hybridMultilevel"/>
    <w:tmpl w:val="1F5A0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25"/>
  </w:num>
  <w:num w:numId="5">
    <w:abstractNumId w:val="11"/>
  </w:num>
  <w:num w:numId="6">
    <w:abstractNumId w:val="21"/>
  </w:num>
  <w:num w:numId="7">
    <w:abstractNumId w:val="20"/>
  </w:num>
  <w:num w:numId="8">
    <w:abstractNumId w:val="22"/>
  </w:num>
  <w:num w:numId="9">
    <w:abstractNumId w:val="2"/>
  </w:num>
  <w:num w:numId="10">
    <w:abstractNumId w:val="24"/>
  </w:num>
  <w:num w:numId="11">
    <w:abstractNumId w:val="19"/>
  </w:num>
  <w:num w:numId="12">
    <w:abstractNumId w:val="16"/>
  </w:num>
  <w:num w:numId="13">
    <w:abstractNumId w:val="29"/>
  </w:num>
  <w:num w:numId="14">
    <w:abstractNumId w:val="18"/>
  </w:num>
  <w:num w:numId="15">
    <w:abstractNumId w:val="5"/>
  </w:num>
  <w:num w:numId="16">
    <w:abstractNumId w:val="26"/>
  </w:num>
  <w:num w:numId="17">
    <w:abstractNumId w:val="9"/>
  </w:num>
  <w:num w:numId="18">
    <w:abstractNumId w:val="14"/>
  </w:num>
  <w:num w:numId="19">
    <w:abstractNumId w:val="27"/>
  </w:num>
  <w:num w:numId="20">
    <w:abstractNumId w:val="10"/>
  </w:num>
  <w:num w:numId="21">
    <w:abstractNumId w:val="1"/>
  </w:num>
  <w:num w:numId="22">
    <w:abstractNumId w:val="23"/>
  </w:num>
  <w:num w:numId="23">
    <w:abstractNumId w:val="12"/>
  </w:num>
  <w:num w:numId="24">
    <w:abstractNumId w:val="6"/>
  </w:num>
  <w:num w:numId="25">
    <w:abstractNumId w:val="17"/>
  </w:num>
  <w:num w:numId="26">
    <w:abstractNumId w:val="28"/>
  </w:num>
  <w:num w:numId="27">
    <w:abstractNumId w:val="15"/>
  </w:num>
  <w:num w:numId="28">
    <w:abstractNumId w:val="15"/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7B"/>
    <w:rsid w:val="00005CBB"/>
    <w:rsid w:val="00014143"/>
    <w:rsid w:val="00014174"/>
    <w:rsid w:val="00016854"/>
    <w:rsid w:val="0003310F"/>
    <w:rsid w:val="00040C1F"/>
    <w:rsid w:val="00044594"/>
    <w:rsid w:val="00044AFA"/>
    <w:rsid w:val="00045B1F"/>
    <w:rsid w:val="000460C0"/>
    <w:rsid w:val="00047159"/>
    <w:rsid w:val="000479DB"/>
    <w:rsid w:val="00052AD1"/>
    <w:rsid w:val="0005440D"/>
    <w:rsid w:val="00054D9F"/>
    <w:rsid w:val="00062EC5"/>
    <w:rsid w:val="00064395"/>
    <w:rsid w:val="00065B93"/>
    <w:rsid w:val="00065CE3"/>
    <w:rsid w:val="00070159"/>
    <w:rsid w:val="00070A69"/>
    <w:rsid w:val="00070CFA"/>
    <w:rsid w:val="00072E2C"/>
    <w:rsid w:val="0007495D"/>
    <w:rsid w:val="00075BC1"/>
    <w:rsid w:val="00080E35"/>
    <w:rsid w:val="00080F62"/>
    <w:rsid w:val="0008463A"/>
    <w:rsid w:val="00085AF2"/>
    <w:rsid w:val="000878C4"/>
    <w:rsid w:val="00087B58"/>
    <w:rsid w:val="00091C72"/>
    <w:rsid w:val="000A2434"/>
    <w:rsid w:val="000A2F8A"/>
    <w:rsid w:val="000A5A0F"/>
    <w:rsid w:val="000B7BAB"/>
    <w:rsid w:val="000C3ED2"/>
    <w:rsid w:val="000C68F5"/>
    <w:rsid w:val="000D5BEF"/>
    <w:rsid w:val="000E023F"/>
    <w:rsid w:val="000E0799"/>
    <w:rsid w:val="000E3538"/>
    <w:rsid w:val="000E61C9"/>
    <w:rsid w:val="000F0626"/>
    <w:rsid w:val="000F1E39"/>
    <w:rsid w:val="000F1F02"/>
    <w:rsid w:val="000F3783"/>
    <w:rsid w:val="00104C94"/>
    <w:rsid w:val="00111AFB"/>
    <w:rsid w:val="0011661D"/>
    <w:rsid w:val="00121F91"/>
    <w:rsid w:val="00125CD6"/>
    <w:rsid w:val="00131B95"/>
    <w:rsid w:val="00134B90"/>
    <w:rsid w:val="001369FE"/>
    <w:rsid w:val="00136A92"/>
    <w:rsid w:val="00141BB1"/>
    <w:rsid w:val="0014203E"/>
    <w:rsid w:val="00144A48"/>
    <w:rsid w:val="001451E8"/>
    <w:rsid w:val="00145E38"/>
    <w:rsid w:val="00146D03"/>
    <w:rsid w:val="00153E37"/>
    <w:rsid w:val="00157383"/>
    <w:rsid w:val="001624E7"/>
    <w:rsid w:val="00164C52"/>
    <w:rsid w:val="00165479"/>
    <w:rsid w:val="00167157"/>
    <w:rsid w:val="0017740E"/>
    <w:rsid w:val="001846FD"/>
    <w:rsid w:val="0018725A"/>
    <w:rsid w:val="00190E95"/>
    <w:rsid w:val="001949E3"/>
    <w:rsid w:val="001A11C9"/>
    <w:rsid w:val="001B6717"/>
    <w:rsid w:val="001C6A5C"/>
    <w:rsid w:val="001C7F90"/>
    <w:rsid w:val="001D6301"/>
    <w:rsid w:val="001D69D5"/>
    <w:rsid w:val="001E040D"/>
    <w:rsid w:val="001E0C0A"/>
    <w:rsid w:val="001E1761"/>
    <w:rsid w:val="001E1A7F"/>
    <w:rsid w:val="001F6B82"/>
    <w:rsid w:val="002028FD"/>
    <w:rsid w:val="00207EF6"/>
    <w:rsid w:val="00210E0C"/>
    <w:rsid w:val="00212BEE"/>
    <w:rsid w:val="00217B44"/>
    <w:rsid w:val="002239FD"/>
    <w:rsid w:val="00235FF3"/>
    <w:rsid w:val="00237DD2"/>
    <w:rsid w:val="00242408"/>
    <w:rsid w:val="00243764"/>
    <w:rsid w:val="002438AB"/>
    <w:rsid w:val="00247F70"/>
    <w:rsid w:val="00262478"/>
    <w:rsid w:val="0026592E"/>
    <w:rsid w:val="00267563"/>
    <w:rsid w:val="002719C5"/>
    <w:rsid w:val="00272141"/>
    <w:rsid w:val="00274405"/>
    <w:rsid w:val="002744EC"/>
    <w:rsid w:val="00275A26"/>
    <w:rsid w:val="00281B91"/>
    <w:rsid w:val="002825CE"/>
    <w:rsid w:val="00286B00"/>
    <w:rsid w:val="00286F46"/>
    <w:rsid w:val="00293BEB"/>
    <w:rsid w:val="002964EF"/>
    <w:rsid w:val="002A66B4"/>
    <w:rsid w:val="002B47B0"/>
    <w:rsid w:val="002B5C54"/>
    <w:rsid w:val="002B643C"/>
    <w:rsid w:val="002C5230"/>
    <w:rsid w:val="002C5EC6"/>
    <w:rsid w:val="002C7B04"/>
    <w:rsid w:val="002D3D7F"/>
    <w:rsid w:val="002D4684"/>
    <w:rsid w:val="002D54F4"/>
    <w:rsid w:val="002E3FCE"/>
    <w:rsid w:val="002F16F1"/>
    <w:rsid w:val="002F4B3F"/>
    <w:rsid w:val="002F624B"/>
    <w:rsid w:val="003053CC"/>
    <w:rsid w:val="003102DA"/>
    <w:rsid w:val="003107F8"/>
    <w:rsid w:val="003128ED"/>
    <w:rsid w:val="0031360C"/>
    <w:rsid w:val="00324BAD"/>
    <w:rsid w:val="00330419"/>
    <w:rsid w:val="00330C5B"/>
    <w:rsid w:val="00330EA5"/>
    <w:rsid w:val="00331084"/>
    <w:rsid w:val="0033385E"/>
    <w:rsid w:val="003338C3"/>
    <w:rsid w:val="00334CBB"/>
    <w:rsid w:val="00334FAF"/>
    <w:rsid w:val="00336460"/>
    <w:rsid w:val="00336812"/>
    <w:rsid w:val="003412E9"/>
    <w:rsid w:val="00342164"/>
    <w:rsid w:val="003428BD"/>
    <w:rsid w:val="00346443"/>
    <w:rsid w:val="0035071C"/>
    <w:rsid w:val="003526C3"/>
    <w:rsid w:val="003529D6"/>
    <w:rsid w:val="00353AA8"/>
    <w:rsid w:val="0035453C"/>
    <w:rsid w:val="00357B86"/>
    <w:rsid w:val="00361563"/>
    <w:rsid w:val="003642F1"/>
    <w:rsid w:val="003655D9"/>
    <w:rsid w:val="0036648B"/>
    <w:rsid w:val="003703D5"/>
    <w:rsid w:val="00370C2D"/>
    <w:rsid w:val="0037407F"/>
    <w:rsid w:val="00375410"/>
    <w:rsid w:val="00375AFE"/>
    <w:rsid w:val="00375CE0"/>
    <w:rsid w:val="0037605F"/>
    <w:rsid w:val="00382BC7"/>
    <w:rsid w:val="00384E79"/>
    <w:rsid w:val="00391518"/>
    <w:rsid w:val="003A46EF"/>
    <w:rsid w:val="003B5FBE"/>
    <w:rsid w:val="003B798B"/>
    <w:rsid w:val="003C5245"/>
    <w:rsid w:val="003D5C8A"/>
    <w:rsid w:val="003E07BE"/>
    <w:rsid w:val="003E766B"/>
    <w:rsid w:val="003E7F75"/>
    <w:rsid w:val="003F041C"/>
    <w:rsid w:val="003F4CA5"/>
    <w:rsid w:val="00404381"/>
    <w:rsid w:val="00415359"/>
    <w:rsid w:val="00416DA4"/>
    <w:rsid w:val="00431A1E"/>
    <w:rsid w:val="00432E3F"/>
    <w:rsid w:val="00435C29"/>
    <w:rsid w:val="004403E7"/>
    <w:rsid w:val="00446C3C"/>
    <w:rsid w:val="00450438"/>
    <w:rsid w:val="0045530B"/>
    <w:rsid w:val="00456D9F"/>
    <w:rsid w:val="00456EB0"/>
    <w:rsid w:val="00462DFE"/>
    <w:rsid w:val="00464C22"/>
    <w:rsid w:val="004665A4"/>
    <w:rsid w:val="004677CB"/>
    <w:rsid w:val="004773F2"/>
    <w:rsid w:val="00482438"/>
    <w:rsid w:val="00484737"/>
    <w:rsid w:val="00493BA0"/>
    <w:rsid w:val="00494B3A"/>
    <w:rsid w:val="004A1625"/>
    <w:rsid w:val="004A1688"/>
    <w:rsid w:val="004A2601"/>
    <w:rsid w:val="004A3E9F"/>
    <w:rsid w:val="004A7BAC"/>
    <w:rsid w:val="004B33E4"/>
    <w:rsid w:val="004B3E8E"/>
    <w:rsid w:val="004B64EE"/>
    <w:rsid w:val="004C7376"/>
    <w:rsid w:val="004C793C"/>
    <w:rsid w:val="004D0E55"/>
    <w:rsid w:val="004E0C87"/>
    <w:rsid w:val="004E2183"/>
    <w:rsid w:val="004E29E9"/>
    <w:rsid w:val="004F416F"/>
    <w:rsid w:val="00504907"/>
    <w:rsid w:val="00507985"/>
    <w:rsid w:val="00510576"/>
    <w:rsid w:val="0051255D"/>
    <w:rsid w:val="00517909"/>
    <w:rsid w:val="00532C68"/>
    <w:rsid w:val="00533AC8"/>
    <w:rsid w:val="00533B2D"/>
    <w:rsid w:val="0053468A"/>
    <w:rsid w:val="005363E7"/>
    <w:rsid w:val="005413BE"/>
    <w:rsid w:val="0054286D"/>
    <w:rsid w:val="00542E04"/>
    <w:rsid w:val="00546945"/>
    <w:rsid w:val="0054781B"/>
    <w:rsid w:val="00553E24"/>
    <w:rsid w:val="00554EA9"/>
    <w:rsid w:val="00557D92"/>
    <w:rsid w:val="00564F27"/>
    <w:rsid w:val="0056751F"/>
    <w:rsid w:val="0057033D"/>
    <w:rsid w:val="00571483"/>
    <w:rsid w:val="005732FE"/>
    <w:rsid w:val="0057337B"/>
    <w:rsid w:val="00573956"/>
    <w:rsid w:val="00574332"/>
    <w:rsid w:val="0057688A"/>
    <w:rsid w:val="00583E7D"/>
    <w:rsid w:val="00591B32"/>
    <w:rsid w:val="005924E6"/>
    <w:rsid w:val="00592A29"/>
    <w:rsid w:val="0059550E"/>
    <w:rsid w:val="00595859"/>
    <w:rsid w:val="005A16C7"/>
    <w:rsid w:val="005A1B82"/>
    <w:rsid w:val="005A58C2"/>
    <w:rsid w:val="005B195D"/>
    <w:rsid w:val="005B28DD"/>
    <w:rsid w:val="005B400F"/>
    <w:rsid w:val="005C534A"/>
    <w:rsid w:val="005D0860"/>
    <w:rsid w:val="005D0DA7"/>
    <w:rsid w:val="005D4F8B"/>
    <w:rsid w:val="005D73B7"/>
    <w:rsid w:val="005E0F8E"/>
    <w:rsid w:val="005E5C09"/>
    <w:rsid w:val="005E6078"/>
    <w:rsid w:val="005F393B"/>
    <w:rsid w:val="005F4AF0"/>
    <w:rsid w:val="005F52F8"/>
    <w:rsid w:val="005F7645"/>
    <w:rsid w:val="00600865"/>
    <w:rsid w:val="006119E5"/>
    <w:rsid w:val="00611D92"/>
    <w:rsid w:val="006150D9"/>
    <w:rsid w:val="00615443"/>
    <w:rsid w:val="006215F6"/>
    <w:rsid w:val="00622459"/>
    <w:rsid w:val="0063207F"/>
    <w:rsid w:val="00635BB5"/>
    <w:rsid w:val="006417F2"/>
    <w:rsid w:val="00643B5F"/>
    <w:rsid w:val="006516C6"/>
    <w:rsid w:val="00651B1D"/>
    <w:rsid w:val="006522A3"/>
    <w:rsid w:val="006558C0"/>
    <w:rsid w:val="00662C32"/>
    <w:rsid w:val="00673A32"/>
    <w:rsid w:val="00681BBF"/>
    <w:rsid w:val="006827CE"/>
    <w:rsid w:val="00690DF9"/>
    <w:rsid w:val="00691E7B"/>
    <w:rsid w:val="006927A1"/>
    <w:rsid w:val="0069481C"/>
    <w:rsid w:val="006A0276"/>
    <w:rsid w:val="006A06A0"/>
    <w:rsid w:val="006A1A58"/>
    <w:rsid w:val="006B3164"/>
    <w:rsid w:val="006B425B"/>
    <w:rsid w:val="006B7394"/>
    <w:rsid w:val="006B7BDA"/>
    <w:rsid w:val="006C09CC"/>
    <w:rsid w:val="006C21B2"/>
    <w:rsid w:val="006C4C4D"/>
    <w:rsid w:val="006C60ED"/>
    <w:rsid w:val="006C698C"/>
    <w:rsid w:val="006C7954"/>
    <w:rsid w:val="006D65C6"/>
    <w:rsid w:val="006E038D"/>
    <w:rsid w:val="006E138D"/>
    <w:rsid w:val="006E13BF"/>
    <w:rsid w:val="006E3297"/>
    <w:rsid w:val="006E46F7"/>
    <w:rsid w:val="006F098D"/>
    <w:rsid w:val="006F0E23"/>
    <w:rsid w:val="006F118D"/>
    <w:rsid w:val="006F17C4"/>
    <w:rsid w:val="006F2A91"/>
    <w:rsid w:val="00710123"/>
    <w:rsid w:val="00712A24"/>
    <w:rsid w:val="00713F8E"/>
    <w:rsid w:val="00717011"/>
    <w:rsid w:val="00717E78"/>
    <w:rsid w:val="0073159C"/>
    <w:rsid w:val="007326AC"/>
    <w:rsid w:val="007357D3"/>
    <w:rsid w:val="00736906"/>
    <w:rsid w:val="00737C59"/>
    <w:rsid w:val="00743C11"/>
    <w:rsid w:val="00745F91"/>
    <w:rsid w:val="00750179"/>
    <w:rsid w:val="00751105"/>
    <w:rsid w:val="00751C9F"/>
    <w:rsid w:val="00754930"/>
    <w:rsid w:val="00756072"/>
    <w:rsid w:val="00756D1B"/>
    <w:rsid w:val="007578EC"/>
    <w:rsid w:val="0076041C"/>
    <w:rsid w:val="00760D48"/>
    <w:rsid w:val="00770ADF"/>
    <w:rsid w:val="00777BD1"/>
    <w:rsid w:val="007839CB"/>
    <w:rsid w:val="0078570C"/>
    <w:rsid w:val="0079157E"/>
    <w:rsid w:val="0079694A"/>
    <w:rsid w:val="007A0006"/>
    <w:rsid w:val="007A1576"/>
    <w:rsid w:val="007A5C93"/>
    <w:rsid w:val="007A7014"/>
    <w:rsid w:val="007B3740"/>
    <w:rsid w:val="007B52F3"/>
    <w:rsid w:val="007B609E"/>
    <w:rsid w:val="007B76C6"/>
    <w:rsid w:val="007C09DD"/>
    <w:rsid w:val="007C0BF5"/>
    <w:rsid w:val="007C662C"/>
    <w:rsid w:val="007D101D"/>
    <w:rsid w:val="007D316F"/>
    <w:rsid w:val="007D3BC0"/>
    <w:rsid w:val="007E2FA4"/>
    <w:rsid w:val="007F28AC"/>
    <w:rsid w:val="007F4584"/>
    <w:rsid w:val="00807F9E"/>
    <w:rsid w:val="00814F27"/>
    <w:rsid w:val="00827A62"/>
    <w:rsid w:val="00836A38"/>
    <w:rsid w:val="00840C6F"/>
    <w:rsid w:val="00842179"/>
    <w:rsid w:val="00845AC4"/>
    <w:rsid w:val="00847922"/>
    <w:rsid w:val="0085512F"/>
    <w:rsid w:val="00855D1A"/>
    <w:rsid w:val="008622B1"/>
    <w:rsid w:val="00862EDF"/>
    <w:rsid w:val="00864E4F"/>
    <w:rsid w:val="008706E8"/>
    <w:rsid w:val="0087279E"/>
    <w:rsid w:val="00874963"/>
    <w:rsid w:val="0088181A"/>
    <w:rsid w:val="008847A9"/>
    <w:rsid w:val="00892FC1"/>
    <w:rsid w:val="008A3226"/>
    <w:rsid w:val="008B350F"/>
    <w:rsid w:val="008B3647"/>
    <w:rsid w:val="008B5833"/>
    <w:rsid w:val="008B711F"/>
    <w:rsid w:val="008C26CD"/>
    <w:rsid w:val="008C4BC4"/>
    <w:rsid w:val="008C61D1"/>
    <w:rsid w:val="008D0329"/>
    <w:rsid w:val="008F49A4"/>
    <w:rsid w:val="008F6635"/>
    <w:rsid w:val="0090161A"/>
    <w:rsid w:val="00904630"/>
    <w:rsid w:val="00904B25"/>
    <w:rsid w:val="00910DE0"/>
    <w:rsid w:val="0091133E"/>
    <w:rsid w:val="00912F81"/>
    <w:rsid w:val="00913595"/>
    <w:rsid w:val="0092110D"/>
    <w:rsid w:val="0092447C"/>
    <w:rsid w:val="00925FA5"/>
    <w:rsid w:val="00926AE4"/>
    <w:rsid w:val="009310D2"/>
    <w:rsid w:val="00931B6D"/>
    <w:rsid w:val="00931BE1"/>
    <w:rsid w:val="00931DC6"/>
    <w:rsid w:val="0093364E"/>
    <w:rsid w:val="00933E3E"/>
    <w:rsid w:val="00945265"/>
    <w:rsid w:val="00945440"/>
    <w:rsid w:val="009455B1"/>
    <w:rsid w:val="009464CE"/>
    <w:rsid w:val="00946B53"/>
    <w:rsid w:val="00951E9C"/>
    <w:rsid w:val="00953920"/>
    <w:rsid w:val="00955BFF"/>
    <w:rsid w:val="009604D4"/>
    <w:rsid w:val="009668F7"/>
    <w:rsid w:val="00966A1C"/>
    <w:rsid w:val="009773C6"/>
    <w:rsid w:val="00980EC0"/>
    <w:rsid w:val="00983212"/>
    <w:rsid w:val="009863A4"/>
    <w:rsid w:val="0099108A"/>
    <w:rsid w:val="009917B7"/>
    <w:rsid w:val="00995D6C"/>
    <w:rsid w:val="009A2C57"/>
    <w:rsid w:val="009A3AB9"/>
    <w:rsid w:val="009B1A2D"/>
    <w:rsid w:val="009B6504"/>
    <w:rsid w:val="009B7CE1"/>
    <w:rsid w:val="009C12F6"/>
    <w:rsid w:val="009C1C42"/>
    <w:rsid w:val="009C3422"/>
    <w:rsid w:val="009C4182"/>
    <w:rsid w:val="009C5C25"/>
    <w:rsid w:val="009C7278"/>
    <w:rsid w:val="009D0E61"/>
    <w:rsid w:val="009D2081"/>
    <w:rsid w:val="009D652E"/>
    <w:rsid w:val="009E3BA5"/>
    <w:rsid w:val="009F05B8"/>
    <w:rsid w:val="009F1B13"/>
    <w:rsid w:val="00A01B94"/>
    <w:rsid w:val="00A02A05"/>
    <w:rsid w:val="00A04A76"/>
    <w:rsid w:val="00A06A5F"/>
    <w:rsid w:val="00A070A9"/>
    <w:rsid w:val="00A10E3E"/>
    <w:rsid w:val="00A10F90"/>
    <w:rsid w:val="00A16639"/>
    <w:rsid w:val="00A210C3"/>
    <w:rsid w:val="00A27A02"/>
    <w:rsid w:val="00A30E40"/>
    <w:rsid w:val="00A3224F"/>
    <w:rsid w:val="00A333BD"/>
    <w:rsid w:val="00A4619D"/>
    <w:rsid w:val="00A50CF7"/>
    <w:rsid w:val="00A60CAB"/>
    <w:rsid w:val="00A628EF"/>
    <w:rsid w:val="00A6302A"/>
    <w:rsid w:val="00A64DFD"/>
    <w:rsid w:val="00A71396"/>
    <w:rsid w:val="00A7178E"/>
    <w:rsid w:val="00A737E6"/>
    <w:rsid w:val="00A746DC"/>
    <w:rsid w:val="00A75130"/>
    <w:rsid w:val="00A81CDB"/>
    <w:rsid w:val="00A82A36"/>
    <w:rsid w:val="00A8469C"/>
    <w:rsid w:val="00A966E0"/>
    <w:rsid w:val="00AB2ABC"/>
    <w:rsid w:val="00AB398F"/>
    <w:rsid w:val="00AB4DB1"/>
    <w:rsid w:val="00AC2C36"/>
    <w:rsid w:val="00AC55B1"/>
    <w:rsid w:val="00AC6CE5"/>
    <w:rsid w:val="00AD148A"/>
    <w:rsid w:val="00AD3177"/>
    <w:rsid w:val="00AD4B53"/>
    <w:rsid w:val="00AD6FCC"/>
    <w:rsid w:val="00AE084A"/>
    <w:rsid w:val="00AE0D38"/>
    <w:rsid w:val="00AE3E8F"/>
    <w:rsid w:val="00AF3E22"/>
    <w:rsid w:val="00AF4580"/>
    <w:rsid w:val="00AF7BA7"/>
    <w:rsid w:val="00B01C29"/>
    <w:rsid w:val="00B03E40"/>
    <w:rsid w:val="00B0407E"/>
    <w:rsid w:val="00B10229"/>
    <w:rsid w:val="00B10848"/>
    <w:rsid w:val="00B108E3"/>
    <w:rsid w:val="00B148A7"/>
    <w:rsid w:val="00B15246"/>
    <w:rsid w:val="00B173F4"/>
    <w:rsid w:val="00B22AA2"/>
    <w:rsid w:val="00B239B2"/>
    <w:rsid w:val="00B251E5"/>
    <w:rsid w:val="00B264F5"/>
    <w:rsid w:val="00B278B8"/>
    <w:rsid w:val="00B30D46"/>
    <w:rsid w:val="00B314B4"/>
    <w:rsid w:val="00B32CD1"/>
    <w:rsid w:val="00B35514"/>
    <w:rsid w:val="00B36380"/>
    <w:rsid w:val="00B368F6"/>
    <w:rsid w:val="00B40E81"/>
    <w:rsid w:val="00B4648E"/>
    <w:rsid w:val="00B4743C"/>
    <w:rsid w:val="00B6109D"/>
    <w:rsid w:val="00B6524D"/>
    <w:rsid w:val="00B659F7"/>
    <w:rsid w:val="00B67308"/>
    <w:rsid w:val="00B80375"/>
    <w:rsid w:val="00B81799"/>
    <w:rsid w:val="00B84FC9"/>
    <w:rsid w:val="00B85AF4"/>
    <w:rsid w:val="00B90E82"/>
    <w:rsid w:val="00B939EA"/>
    <w:rsid w:val="00BA05D6"/>
    <w:rsid w:val="00BA21F3"/>
    <w:rsid w:val="00BA4784"/>
    <w:rsid w:val="00BA5292"/>
    <w:rsid w:val="00BB579A"/>
    <w:rsid w:val="00BD046F"/>
    <w:rsid w:val="00BD0EFC"/>
    <w:rsid w:val="00BD2B2D"/>
    <w:rsid w:val="00BD2E12"/>
    <w:rsid w:val="00BD7508"/>
    <w:rsid w:val="00BE0B74"/>
    <w:rsid w:val="00BF1721"/>
    <w:rsid w:val="00BF1B6E"/>
    <w:rsid w:val="00BF2B08"/>
    <w:rsid w:val="00BF35C1"/>
    <w:rsid w:val="00C04200"/>
    <w:rsid w:val="00C10305"/>
    <w:rsid w:val="00C1048D"/>
    <w:rsid w:val="00C1177A"/>
    <w:rsid w:val="00C2321E"/>
    <w:rsid w:val="00C247CD"/>
    <w:rsid w:val="00C269C2"/>
    <w:rsid w:val="00C271C5"/>
    <w:rsid w:val="00C27A19"/>
    <w:rsid w:val="00C33429"/>
    <w:rsid w:val="00C342BD"/>
    <w:rsid w:val="00C34D27"/>
    <w:rsid w:val="00C34F33"/>
    <w:rsid w:val="00C45EC8"/>
    <w:rsid w:val="00C46FAB"/>
    <w:rsid w:val="00C522C9"/>
    <w:rsid w:val="00C52B18"/>
    <w:rsid w:val="00C53181"/>
    <w:rsid w:val="00C533A9"/>
    <w:rsid w:val="00C5343D"/>
    <w:rsid w:val="00C54117"/>
    <w:rsid w:val="00C56A0C"/>
    <w:rsid w:val="00C56AAB"/>
    <w:rsid w:val="00C56F71"/>
    <w:rsid w:val="00C5709C"/>
    <w:rsid w:val="00C574AB"/>
    <w:rsid w:val="00C60385"/>
    <w:rsid w:val="00C61032"/>
    <w:rsid w:val="00C61229"/>
    <w:rsid w:val="00C66B59"/>
    <w:rsid w:val="00C73D8C"/>
    <w:rsid w:val="00C81D34"/>
    <w:rsid w:val="00C8715C"/>
    <w:rsid w:val="00C93656"/>
    <w:rsid w:val="00C9453A"/>
    <w:rsid w:val="00C97EC0"/>
    <w:rsid w:val="00CA20FC"/>
    <w:rsid w:val="00CA5FE4"/>
    <w:rsid w:val="00CA705F"/>
    <w:rsid w:val="00CA7F18"/>
    <w:rsid w:val="00CB14AC"/>
    <w:rsid w:val="00CB1989"/>
    <w:rsid w:val="00CB46E1"/>
    <w:rsid w:val="00CC0DDC"/>
    <w:rsid w:val="00CC77BE"/>
    <w:rsid w:val="00CD62EA"/>
    <w:rsid w:val="00CD75DF"/>
    <w:rsid w:val="00CD7D30"/>
    <w:rsid w:val="00CE0ED4"/>
    <w:rsid w:val="00CE2FFD"/>
    <w:rsid w:val="00CE3F53"/>
    <w:rsid w:val="00CE5261"/>
    <w:rsid w:val="00CE5746"/>
    <w:rsid w:val="00CF20E4"/>
    <w:rsid w:val="00CF3458"/>
    <w:rsid w:val="00CF3D30"/>
    <w:rsid w:val="00CF5900"/>
    <w:rsid w:val="00CF6D50"/>
    <w:rsid w:val="00D00DBF"/>
    <w:rsid w:val="00D051C6"/>
    <w:rsid w:val="00D13FA8"/>
    <w:rsid w:val="00D20121"/>
    <w:rsid w:val="00D20923"/>
    <w:rsid w:val="00D26373"/>
    <w:rsid w:val="00D27533"/>
    <w:rsid w:val="00D2753B"/>
    <w:rsid w:val="00D30F71"/>
    <w:rsid w:val="00D3588D"/>
    <w:rsid w:val="00D37171"/>
    <w:rsid w:val="00D40593"/>
    <w:rsid w:val="00D4361C"/>
    <w:rsid w:val="00D440FD"/>
    <w:rsid w:val="00D47999"/>
    <w:rsid w:val="00D5191F"/>
    <w:rsid w:val="00D51F2B"/>
    <w:rsid w:val="00D531E5"/>
    <w:rsid w:val="00D554EC"/>
    <w:rsid w:val="00D62835"/>
    <w:rsid w:val="00D65650"/>
    <w:rsid w:val="00D66E7A"/>
    <w:rsid w:val="00D862AB"/>
    <w:rsid w:val="00D90287"/>
    <w:rsid w:val="00D90D8C"/>
    <w:rsid w:val="00D91293"/>
    <w:rsid w:val="00D92E5C"/>
    <w:rsid w:val="00D96061"/>
    <w:rsid w:val="00DA3792"/>
    <w:rsid w:val="00DA5106"/>
    <w:rsid w:val="00DB0636"/>
    <w:rsid w:val="00DB1DF0"/>
    <w:rsid w:val="00DB7D98"/>
    <w:rsid w:val="00DC11A6"/>
    <w:rsid w:val="00DC26B2"/>
    <w:rsid w:val="00DC2CBE"/>
    <w:rsid w:val="00DC5B77"/>
    <w:rsid w:val="00DD5704"/>
    <w:rsid w:val="00DE0962"/>
    <w:rsid w:val="00DE5E26"/>
    <w:rsid w:val="00DF0C23"/>
    <w:rsid w:val="00DF574F"/>
    <w:rsid w:val="00E00BB5"/>
    <w:rsid w:val="00E02117"/>
    <w:rsid w:val="00E1368A"/>
    <w:rsid w:val="00E13982"/>
    <w:rsid w:val="00E255B5"/>
    <w:rsid w:val="00E278A2"/>
    <w:rsid w:val="00E379CF"/>
    <w:rsid w:val="00E43AD2"/>
    <w:rsid w:val="00E600D0"/>
    <w:rsid w:val="00E6154D"/>
    <w:rsid w:val="00E62E5C"/>
    <w:rsid w:val="00E7615D"/>
    <w:rsid w:val="00E8013E"/>
    <w:rsid w:val="00E81D66"/>
    <w:rsid w:val="00E82A38"/>
    <w:rsid w:val="00EA464A"/>
    <w:rsid w:val="00EA4E27"/>
    <w:rsid w:val="00EA793D"/>
    <w:rsid w:val="00EA7C36"/>
    <w:rsid w:val="00EB150E"/>
    <w:rsid w:val="00EC1FE0"/>
    <w:rsid w:val="00ED00D8"/>
    <w:rsid w:val="00ED11B1"/>
    <w:rsid w:val="00ED775C"/>
    <w:rsid w:val="00EE0B4E"/>
    <w:rsid w:val="00EF3DD0"/>
    <w:rsid w:val="00F002B5"/>
    <w:rsid w:val="00F02D5A"/>
    <w:rsid w:val="00F03E4A"/>
    <w:rsid w:val="00F11CB3"/>
    <w:rsid w:val="00F219C3"/>
    <w:rsid w:val="00F226FA"/>
    <w:rsid w:val="00F247DA"/>
    <w:rsid w:val="00F34FD6"/>
    <w:rsid w:val="00F35060"/>
    <w:rsid w:val="00F40B16"/>
    <w:rsid w:val="00F51135"/>
    <w:rsid w:val="00F53917"/>
    <w:rsid w:val="00F540D6"/>
    <w:rsid w:val="00F55A89"/>
    <w:rsid w:val="00F55E2A"/>
    <w:rsid w:val="00F57B22"/>
    <w:rsid w:val="00F60966"/>
    <w:rsid w:val="00F63639"/>
    <w:rsid w:val="00F65DD3"/>
    <w:rsid w:val="00F67A2A"/>
    <w:rsid w:val="00F67BBB"/>
    <w:rsid w:val="00F751CA"/>
    <w:rsid w:val="00F757C3"/>
    <w:rsid w:val="00F767B5"/>
    <w:rsid w:val="00F768CD"/>
    <w:rsid w:val="00F83282"/>
    <w:rsid w:val="00F86371"/>
    <w:rsid w:val="00F86DD1"/>
    <w:rsid w:val="00F92CAC"/>
    <w:rsid w:val="00F959E2"/>
    <w:rsid w:val="00FA2ACD"/>
    <w:rsid w:val="00FA43CF"/>
    <w:rsid w:val="00FA546C"/>
    <w:rsid w:val="00FD6614"/>
    <w:rsid w:val="00FE1A18"/>
    <w:rsid w:val="00FE31E8"/>
    <w:rsid w:val="00FE5D51"/>
    <w:rsid w:val="00FE7B17"/>
    <w:rsid w:val="00FF2C00"/>
    <w:rsid w:val="00FF48BB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741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768CD"/>
    <w:pPr>
      <w:spacing w:before="120" w:after="160"/>
    </w:pPr>
    <w:rPr>
      <w:rFonts w:ascii="Segoe UI" w:hAnsi="Segoe UI" w:cs="Arial"/>
      <w:color w:val="000000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6C4C4D"/>
    <w:pPr>
      <w:spacing w:after="120"/>
    </w:p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1">
    <w:name w:val="QA Template Heading 1"/>
    <w:basedOn w:val="QATemplateSectiontitle"/>
    <w:qFormat/>
    <w:rsid w:val="00346443"/>
    <w:pPr>
      <w:pageBreakBefore/>
      <w:spacing w:before="240" w:after="240" w:line="240" w:lineRule="auto"/>
    </w:pPr>
    <w:rPr>
      <w:rFonts w:ascii="Segoe UI Light" w:hAnsi="Segoe UI Light"/>
      <w:b w:val="0"/>
      <w:sz w:val="48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/>
    </w:pPr>
    <w:rPr>
      <w:b/>
      <w:color w:val="005AAB"/>
    </w:rPr>
  </w:style>
  <w:style w:type="paragraph" w:customStyle="1" w:styleId="QATemplateHeading2">
    <w:name w:val="QA Template Heading 2"/>
    <w:basedOn w:val="QATemplateBodyCopy"/>
    <w:link w:val="QATemplateHeading2Char"/>
    <w:qFormat/>
    <w:rsid w:val="00346443"/>
    <w:pPr>
      <w:spacing w:before="240"/>
    </w:pPr>
    <w:rPr>
      <w:rFonts w:ascii="Segoe UI Light" w:hAnsi="Segoe UI Light"/>
      <w:color w:val="005AAB"/>
      <w:sz w:val="36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BodyCopy"/>
    <w:qFormat/>
    <w:rsid w:val="006C4C4D"/>
    <w:pPr>
      <w:numPr>
        <w:numId w:val="10"/>
      </w:numPr>
      <w:ind w:left="714" w:hanging="357"/>
      <w:contextualSpacing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link w:val="QATemplateBodyCopy"/>
    <w:rsid w:val="006C4C4D"/>
    <w:rPr>
      <w:rFonts w:ascii="Segoe UI" w:hAnsi="Segoe UI" w:cs="Arial"/>
      <w:color w:val="000000"/>
      <w:sz w:val="24"/>
      <w:szCs w:val="22"/>
      <w:lang w:eastAsia="en-US"/>
    </w:rPr>
  </w:style>
  <w:style w:type="character" w:customStyle="1" w:styleId="QATemplateTableCaptionChar">
    <w:name w:val="QA Template Table Caption 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798B"/>
    <w:pPr>
      <w:keepNext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3">
    <w:name w:val="QA Template Heading 3"/>
    <w:basedOn w:val="QATemplateHeading2"/>
    <w:link w:val="QATemplateHeading3Char"/>
    <w:qFormat/>
    <w:rsid w:val="00F55E2A"/>
    <w:pPr>
      <w:keepNext/>
    </w:pPr>
    <w:rPr>
      <w:noProof/>
      <w:sz w:val="28"/>
      <w:szCs w:val="24"/>
      <w:lang w:eastAsia="en-GB"/>
    </w:rPr>
  </w:style>
  <w:style w:type="character" w:customStyle="1" w:styleId="QATemplateHeading2Char">
    <w:name w:val="QA Template Heading 2 Char"/>
    <w:link w:val="QATemplateHeading2"/>
    <w:rsid w:val="00346443"/>
    <w:rPr>
      <w:rFonts w:ascii="Segoe UI Light" w:hAnsi="Segoe UI Light" w:cs="Arial"/>
      <w:color w:val="005AAB"/>
      <w:sz w:val="36"/>
      <w:szCs w:val="22"/>
      <w:lang w:eastAsia="en-US"/>
    </w:rPr>
  </w:style>
  <w:style w:type="character" w:customStyle="1" w:styleId="QATemplateHeading3Char">
    <w:name w:val="QA Template Heading 3 Char"/>
    <w:link w:val="QATemplateHeading3"/>
    <w:rsid w:val="00F55E2A"/>
    <w:rPr>
      <w:rFonts w:ascii="Segoe UI Light" w:hAnsi="Segoe UI Light" w:cs="Arial"/>
      <w:noProof/>
      <w:color w:val="005AAB"/>
      <w:sz w:val="28"/>
      <w:szCs w:val="24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styleId="NormalWeb">
    <w:name w:val="Normal (Web)"/>
    <w:basedOn w:val="Normal"/>
    <w:uiPriority w:val="99"/>
    <w:unhideWhenUsed/>
    <w:rsid w:val="00DB7D9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val="en-AU" w:eastAsia="en-AU"/>
    </w:rPr>
  </w:style>
  <w:style w:type="paragraph" w:styleId="ListParagraph">
    <w:name w:val="List Paragraph"/>
    <w:basedOn w:val="Normal"/>
    <w:uiPriority w:val="34"/>
    <w:rsid w:val="007357D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7985"/>
  </w:style>
  <w:style w:type="character" w:customStyle="1" w:styleId="apple-converted-space">
    <w:name w:val="apple-converted-space"/>
    <w:basedOn w:val="DefaultParagraphFont"/>
    <w:rsid w:val="009C12F6"/>
  </w:style>
  <w:style w:type="paragraph" w:customStyle="1" w:styleId="QANumbers">
    <w:name w:val="QA Numbers"/>
    <w:link w:val="QANumbersChar"/>
    <w:qFormat/>
    <w:rsid w:val="00622459"/>
    <w:pPr>
      <w:numPr>
        <w:numId w:val="28"/>
      </w:numPr>
      <w:spacing w:before="120" w:after="120"/>
      <w:ind w:left="624" w:hanging="340"/>
    </w:pPr>
    <w:rPr>
      <w:rFonts w:ascii="Segoe UI" w:eastAsia="Times New Roman" w:hAnsi="Segoe UI" w:cs="Arial"/>
      <w:bCs/>
      <w:color w:val="000000"/>
      <w:sz w:val="24"/>
    </w:rPr>
  </w:style>
  <w:style w:type="character" w:customStyle="1" w:styleId="QANumbersChar">
    <w:name w:val="QA Numbers Char"/>
    <w:link w:val="QANumbers"/>
    <w:rsid w:val="00622459"/>
    <w:rPr>
      <w:rFonts w:ascii="Segoe UI" w:eastAsia="Times New Roman" w:hAnsi="Segoe UI" w:cs="Arial"/>
      <w:bCs/>
      <w:color w:val="000000"/>
      <w:sz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770ADF"/>
    <w:pPr>
      <w:keepNext/>
      <w:keepLines/>
      <w:pBdr>
        <w:top w:val="single" w:sz="48" w:space="1" w:color="C9E5FF"/>
        <w:left w:val="single" w:sz="48" w:space="4" w:color="C9E5FF"/>
        <w:bottom w:val="single" w:sz="48" w:space="1" w:color="C9E5FF"/>
        <w:right w:val="single" w:sz="48" w:space="4" w:color="C9E5FF"/>
      </w:pBdr>
      <w:shd w:val="clear" w:color="auto" w:fill="C9E5FF"/>
      <w:spacing w:after="120"/>
    </w:pPr>
    <w:rPr>
      <w:rFonts w:ascii="Consolas" w:eastAsia="Segoe UI" w:hAnsi="Consolas" w:cs="Courier New"/>
      <w:color w:val="2E2D2C"/>
    </w:rPr>
  </w:style>
  <w:style w:type="character" w:customStyle="1" w:styleId="QACodeSegmentChar">
    <w:name w:val="QA Code Segment Char"/>
    <w:link w:val="QACodeSegment"/>
    <w:rsid w:val="00770ADF"/>
    <w:rPr>
      <w:rFonts w:ascii="Consolas" w:eastAsia="Segoe UI" w:hAnsi="Consolas" w:cs="Courier New"/>
      <w:color w:val="2E2D2C"/>
      <w:sz w:val="24"/>
      <w:szCs w:val="22"/>
      <w:shd w:val="clear" w:color="auto" w:fill="C9E5FF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766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768CD"/>
    <w:pPr>
      <w:spacing w:before="120" w:after="160"/>
    </w:pPr>
    <w:rPr>
      <w:rFonts w:ascii="Segoe UI" w:hAnsi="Segoe UI" w:cs="Arial"/>
      <w:color w:val="000000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6C4C4D"/>
    <w:pPr>
      <w:spacing w:after="120"/>
    </w:p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1">
    <w:name w:val="QA Template Heading 1"/>
    <w:basedOn w:val="QATemplateSectiontitle"/>
    <w:qFormat/>
    <w:rsid w:val="00346443"/>
    <w:pPr>
      <w:pageBreakBefore/>
      <w:spacing w:before="240" w:after="240" w:line="240" w:lineRule="auto"/>
    </w:pPr>
    <w:rPr>
      <w:rFonts w:ascii="Segoe UI Light" w:hAnsi="Segoe UI Light"/>
      <w:b w:val="0"/>
      <w:sz w:val="48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/>
    </w:pPr>
    <w:rPr>
      <w:b/>
      <w:color w:val="005AAB"/>
    </w:rPr>
  </w:style>
  <w:style w:type="paragraph" w:customStyle="1" w:styleId="QATemplateHeading2">
    <w:name w:val="QA Template Heading 2"/>
    <w:basedOn w:val="QATemplateBodyCopy"/>
    <w:link w:val="QATemplateHeading2Char"/>
    <w:qFormat/>
    <w:rsid w:val="00346443"/>
    <w:pPr>
      <w:spacing w:before="240"/>
    </w:pPr>
    <w:rPr>
      <w:rFonts w:ascii="Segoe UI Light" w:hAnsi="Segoe UI Light"/>
      <w:color w:val="005AAB"/>
      <w:sz w:val="36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BodyCopy"/>
    <w:qFormat/>
    <w:rsid w:val="006C4C4D"/>
    <w:pPr>
      <w:numPr>
        <w:numId w:val="10"/>
      </w:numPr>
      <w:ind w:left="714" w:hanging="357"/>
      <w:contextualSpacing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link w:val="QATemplateBodyCopy"/>
    <w:rsid w:val="006C4C4D"/>
    <w:rPr>
      <w:rFonts w:ascii="Segoe UI" w:hAnsi="Segoe UI" w:cs="Arial"/>
      <w:color w:val="000000"/>
      <w:sz w:val="24"/>
      <w:szCs w:val="22"/>
      <w:lang w:eastAsia="en-US"/>
    </w:rPr>
  </w:style>
  <w:style w:type="character" w:customStyle="1" w:styleId="QATemplateTableCaptionChar">
    <w:name w:val="QA Template Table Caption 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798B"/>
    <w:pPr>
      <w:keepNext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3">
    <w:name w:val="QA Template Heading 3"/>
    <w:basedOn w:val="QATemplateHeading2"/>
    <w:link w:val="QATemplateHeading3Char"/>
    <w:qFormat/>
    <w:rsid w:val="00F55E2A"/>
    <w:pPr>
      <w:keepNext/>
    </w:pPr>
    <w:rPr>
      <w:noProof/>
      <w:sz w:val="28"/>
      <w:szCs w:val="24"/>
      <w:lang w:eastAsia="en-GB"/>
    </w:rPr>
  </w:style>
  <w:style w:type="character" w:customStyle="1" w:styleId="QATemplateHeading2Char">
    <w:name w:val="QA Template Heading 2 Char"/>
    <w:link w:val="QATemplateHeading2"/>
    <w:rsid w:val="00346443"/>
    <w:rPr>
      <w:rFonts w:ascii="Segoe UI Light" w:hAnsi="Segoe UI Light" w:cs="Arial"/>
      <w:color w:val="005AAB"/>
      <w:sz w:val="36"/>
      <w:szCs w:val="22"/>
      <w:lang w:eastAsia="en-US"/>
    </w:rPr>
  </w:style>
  <w:style w:type="character" w:customStyle="1" w:styleId="QATemplateHeading3Char">
    <w:name w:val="QA Template Heading 3 Char"/>
    <w:link w:val="QATemplateHeading3"/>
    <w:rsid w:val="00F55E2A"/>
    <w:rPr>
      <w:rFonts w:ascii="Segoe UI Light" w:hAnsi="Segoe UI Light" w:cs="Arial"/>
      <w:noProof/>
      <w:color w:val="005AAB"/>
      <w:sz w:val="28"/>
      <w:szCs w:val="24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styleId="NormalWeb">
    <w:name w:val="Normal (Web)"/>
    <w:basedOn w:val="Normal"/>
    <w:uiPriority w:val="99"/>
    <w:unhideWhenUsed/>
    <w:rsid w:val="00DB7D9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val="en-AU" w:eastAsia="en-AU"/>
    </w:rPr>
  </w:style>
  <w:style w:type="paragraph" w:styleId="ListParagraph">
    <w:name w:val="List Paragraph"/>
    <w:basedOn w:val="Normal"/>
    <w:uiPriority w:val="34"/>
    <w:rsid w:val="007357D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7985"/>
  </w:style>
  <w:style w:type="character" w:customStyle="1" w:styleId="apple-converted-space">
    <w:name w:val="apple-converted-space"/>
    <w:basedOn w:val="DefaultParagraphFont"/>
    <w:rsid w:val="009C12F6"/>
  </w:style>
  <w:style w:type="paragraph" w:customStyle="1" w:styleId="QANumbers">
    <w:name w:val="QA Numbers"/>
    <w:link w:val="QANumbersChar"/>
    <w:qFormat/>
    <w:rsid w:val="00622459"/>
    <w:pPr>
      <w:numPr>
        <w:numId w:val="28"/>
      </w:numPr>
      <w:spacing w:before="120" w:after="120"/>
      <w:ind w:left="624" w:hanging="340"/>
    </w:pPr>
    <w:rPr>
      <w:rFonts w:ascii="Segoe UI" w:eastAsia="Times New Roman" w:hAnsi="Segoe UI" w:cs="Arial"/>
      <w:bCs/>
      <w:color w:val="000000"/>
      <w:sz w:val="24"/>
    </w:rPr>
  </w:style>
  <w:style w:type="character" w:customStyle="1" w:styleId="QANumbersChar">
    <w:name w:val="QA Numbers Char"/>
    <w:link w:val="QANumbers"/>
    <w:rsid w:val="00622459"/>
    <w:rPr>
      <w:rFonts w:ascii="Segoe UI" w:eastAsia="Times New Roman" w:hAnsi="Segoe UI" w:cs="Arial"/>
      <w:bCs/>
      <w:color w:val="000000"/>
      <w:sz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770ADF"/>
    <w:pPr>
      <w:keepNext/>
      <w:keepLines/>
      <w:pBdr>
        <w:top w:val="single" w:sz="48" w:space="1" w:color="C9E5FF"/>
        <w:left w:val="single" w:sz="48" w:space="4" w:color="C9E5FF"/>
        <w:bottom w:val="single" w:sz="48" w:space="1" w:color="C9E5FF"/>
        <w:right w:val="single" w:sz="48" w:space="4" w:color="C9E5FF"/>
      </w:pBdr>
      <w:shd w:val="clear" w:color="auto" w:fill="C9E5FF"/>
      <w:spacing w:after="120"/>
    </w:pPr>
    <w:rPr>
      <w:rFonts w:ascii="Consolas" w:eastAsia="Segoe UI" w:hAnsi="Consolas" w:cs="Courier New"/>
      <w:color w:val="2E2D2C"/>
    </w:rPr>
  </w:style>
  <w:style w:type="character" w:customStyle="1" w:styleId="QACodeSegmentChar">
    <w:name w:val="QA Code Segment Char"/>
    <w:link w:val="QACodeSegment"/>
    <w:rsid w:val="00770ADF"/>
    <w:rPr>
      <w:rFonts w:ascii="Consolas" w:eastAsia="Segoe UI" w:hAnsi="Consolas" w:cs="Courier New"/>
      <w:color w:val="2E2D2C"/>
      <w:sz w:val="24"/>
      <w:szCs w:val="22"/>
      <w:shd w:val="clear" w:color="auto" w:fill="C9E5FF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7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y\Dropbox\QA\Courseware%20Template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rainerContent" ma:contentTypeID="0x0120D520008EAA456EBB0E41A8AC4E6767CEBD0A320049294166AE55F142A5DDA364BE9FFB79" ma:contentTypeVersion="0" ma:contentTypeDescription="Base content type which represents trainer content" ma:contentTypeScope="" ma:versionID="786c0bd3ab7181325af45da16dc88c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aa514826cb2c7be9079cab606de2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 ma:index="0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8C4E-0679-4BFB-B2F9-0DF899EDCAE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17990AF-B7AA-4DED-B0F3-4516D7613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08FCE3-4CBD-4094-A2EF-F328DBB49A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FD92B3-5F19-614D-B468-C976AA78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\Users\Troy\Dropbox\QA\Courseware Templates\HAND_A4_Portrait_Handout_2013_v1.0.dotx</Template>
  <TotalTime>162</TotalTime>
  <Pages>2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Homework</vt:lpstr>
    </vt:vector>
  </TitlesOfParts>
  <Company>QA Ltd</Company>
  <LinksUpToDate>false</LinksUpToDate>
  <CharactersWithSpaces>1921</CharactersWithSpaces>
  <SharedDoc>false</SharedDoc>
  <HLinks>
    <vt:vector size="60" baseType="variant">
      <vt:variant>
        <vt:i4>4653086</vt:i4>
      </vt:variant>
      <vt:variant>
        <vt:i4>57</vt:i4>
      </vt:variant>
      <vt:variant>
        <vt:i4>0</vt:i4>
      </vt:variant>
      <vt:variant>
        <vt:i4>5</vt:i4>
      </vt:variant>
      <vt:variant>
        <vt:lpwstr>https://fonts.google.com/</vt:lpwstr>
      </vt:variant>
      <vt:variant>
        <vt:lpwstr/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_Toc492025442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_Toc492025441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_Toc492025440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_Toc492025439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_Toc492025438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_Toc492025437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_Toc492025436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_Toc492025435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_Toc492025434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Victoria Lloyd</dc:creator>
  <cp:keywords>Puppet</cp:keywords>
  <cp:lastModifiedBy>Laura</cp:lastModifiedBy>
  <cp:revision>3</cp:revision>
  <cp:lastPrinted>2017-09-26T10:45:00Z</cp:lastPrinted>
  <dcterms:created xsi:type="dcterms:W3CDTF">2018-05-08T19:52:00Z</dcterms:created>
  <dcterms:modified xsi:type="dcterms:W3CDTF">2018-05-11T09:10:00Z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0x0101009AB076E22428264284E11C73D716557C0C007BA4F2DA58570B469DF3B2D63E21237E</vt:lpwstr>
  </property>
  <property fmtid="{D5CDD505-2E9C-101B-9397-08002B2CF9AE}" pid="3" name="Order">
    <vt:r8>3700</vt:r8>
  </property>
  <property fmtid="{D5CDD505-2E9C-101B-9397-08002B2CF9AE}" pid="4" name="Practice Name">
    <vt:lpwstr/>
  </property>
  <property fmtid="{D5CDD505-2E9C-101B-9397-08002B2CF9AE}" pid="5" name="xd_Signature">
    <vt:bool>false</vt:bool>
  </property>
  <property fmtid="{D5CDD505-2E9C-101B-9397-08002B2CF9AE}" pid="6" name="PPTPrintingStyle">
    <vt:lpwstr/>
  </property>
  <property fmtid="{D5CDD505-2E9C-101B-9397-08002B2CF9AE}" pid="7" name="_dlc_DocIdPersistId">
    <vt:bool>false</vt:bool>
  </property>
  <property fmtid="{D5CDD505-2E9C-101B-9397-08002B2CF9AE}" pid="8" name="xd_ProgID">
    <vt:lpwstr/>
  </property>
  <property fmtid="{D5CDD505-2E9C-101B-9397-08002B2CF9AE}" pid="9" name="DocumentSetDescription">
    <vt:lpwstr/>
  </property>
  <property fmtid="{D5CDD505-2E9C-101B-9397-08002B2CF9AE}" pid="10" name="vti_imgdate">
    <vt:lpwstr/>
  </property>
  <property fmtid="{D5CDD505-2E9C-101B-9397-08002B2CF9AE}" pid="11" name="CourseCode">
    <vt:lpwstr/>
  </property>
  <property fmtid="{D5CDD505-2E9C-101B-9397-08002B2CF9AE}" pid="12" name="_dlc_DocId">
    <vt:lpwstr/>
  </property>
  <property fmtid="{D5CDD505-2E9C-101B-9397-08002B2CF9AE}" pid="13" name="wic_System_Copyright">
    <vt:lpwstr/>
  </property>
  <property fmtid="{D5CDD505-2E9C-101B-9397-08002B2CF9AE}" pid="14" name="_SourceUrl">
    <vt:lpwstr/>
  </property>
  <property fmtid="{D5CDD505-2E9C-101B-9397-08002B2CF9AE}" pid="15" name="Owner Name">
    <vt:lpwstr/>
  </property>
  <property fmtid="{D5CDD505-2E9C-101B-9397-08002B2CF9AE}" pid="16" name="CompanyName">
    <vt:lpwstr/>
  </property>
  <property fmtid="{D5CDD505-2E9C-101B-9397-08002B2CF9AE}" pid="17" name="_dlc_DocIdUrl">
    <vt:lpwstr/>
  </property>
  <property fmtid="{D5CDD505-2E9C-101B-9397-08002B2CF9AE}" pid="18" name="TemplateUrl">
    <vt:lpwstr/>
  </property>
  <property fmtid="{D5CDD505-2E9C-101B-9397-08002B2CF9AE}" pid="19" name="DepartmentName">
    <vt:lpwstr/>
  </property>
  <property fmtid="{D5CDD505-2E9C-101B-9397-08002B2CF9AE}" pid="20" name="StartPageNumber">
    <vt:lpwstr>0</vt:lpwstr>
  </property>
  <property fmtid="{D5CDD505-2E9C-101B-9397-08002B2CF9AE}" pid="21" name="ChapterNo">
    <vt:lpwstr>1</vt:lpwstr>
  </property>
  <property fmtid="{D5CDD505-2E9C-101B-9397-08002B2CF9AE}" pid="22" name="ChapterType">
    <vt:lpwstr>Exercise</vt:lpwstr>
  </property>
  <property fmtid="{D5CDD505-2E9C-101B-9397-08002B2CF9AE}" pid="23" name="EnsureEvenPages">
    <vt:lpwstr>1</vt:lpwstr>
  </property>
  <property fmtid="{D5CDD505-2E9C-101B-9397-08002B2CF9AE}" pid="24" name="BookType">
    <vt:lpwstr>13</vt:lpwstr>
  </property>
  <property fmtid="{D5CDD505-2E9C-101B-9397-08002B2CF9AE}" pid="25" name="PageNumbering">
    <vt:lpwstr>Sequential</vt:lpwstr>
  </property>
  <property fmtid="{D5CDD505-2E9C-101B-9397-08002B2CF9AE}" pid="26" name="SequenceNo">
    <vt:lpwstr>2</vt:lpwstr>
  </property>
  <property fmtid="{D5CDD505-2E9C-101B-9397-08002B2CF9AE}" pid="27" name="_dlc_Exempt">
    <vt:lpwstr>false</vt:lpwstr>
  </property>
  <property fmtid="{D5CDD505-2E9C-101B-9397-08002B2CF9AE}" pid="28" name="BookTypeField0">
    <vt:lpwstr>EG|fba13c04-81e4-44a4-a995-67ca882cae0e</vt:lpwstr>
  </property>
</Properties>
</file>